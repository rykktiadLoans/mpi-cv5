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5F71" w14:textId="701A16EF" w:rsidR="00E77299" w:rsidRPr="00A3568C" w:rsidRDefault="00585C5C" w:rsidP="00A3568C">
      <w:pPr>
        <w:pStyle w:val="papertitle"/>
      </w:pPr>
      <w:r w:rsidRPr="00A3568C">
        <w:t>Title</w:t>
      </w:r>
    </w:p>
    <w:p w14:paraId="33EECC8E" w14:textId="22B6510D" w:rsidR="00585C5C" w:rsidRDefault="00585C5C" w:rsidP="00585C5C">
      <w:pPr>
        <w:pStyle w:val="Heading11"/>
      </w:pPr>
      <w:r>
        <w:t>Head1</w:t>
      </w:r>
    </w:p>
    <w:p w14:paraId="47503690" w14:textId="7337DADE" w:rsidR="00585C5C" w:rsidRDefault="00585C5C" w:rsidP="00585C5C">
      <w:pPr>
        <w:pStyle w:val="Heading21"/>
      </w:pPr>
      <w:r>
        <w:t>Head2</w:t>
      </w:r>
    </w:p>
    <w:p w14:paraId="40D47A13" w14:textId="2C7ACAD6" w:rsidR="00585C5C" w:rsidRDefault="00585C5C" w:rsidP="00585C5C">
      <w:pPr>
        <w:pStyle w:val="Normal1"/>
      </w:pPr>
      <w:proofErr w:type="spellStart"/>
      <w:r>
        <w:t>xtxtaththbrbrhberjbet</w:t>
      </w:r>
      <w:proofErr w:type="spellEnd"/>
    </w:p>
    <w:p w14:paraId="3864BD21" w14:textId="4A7C8BB6" w:rsidR="00585C5C" w:rsidRDefault="00585C5C" w:rsidP="00585C5C">
      <w:pPr>
        <w:pStyle w:val="Heading11"/>
      </w:pPr>
      <w:r>
        <w:t>Head1</w:t>
      </w:r>
    </w:p>
    <w:p w14:paraId="27089BE3" w14:textId="47E1A6CC" w:rsidR="00585C5C" w:rsidRDefault="00585C5C" w:rsidP="00585C5C">
      <w:pPr>
        <w:pStyle w:val="Heading21"/>
      </w:pPr>
      <w:r>
        <w:t>Head2</w:t>
      </w:r>
    </w:p>
    <w:p w14:paraId="36C8AAD0" w14:textId="7331D83A" w:rsidR="00585C5C" w:rsidRDefault="00585C5C" w:rsidP="00585C5C">
      <w:pPr>
        <w:pStyle w:val="Normal1"/>
      </w:pPr>
      <w:proofErr w:type="spellStart"/>
      <w:r>
        <w:t>Ttxtetyjbetyjetyjruknrykrukry</w:t>
      </w:r>
      <w:proofErr w:type="spellEnd"/>
    </w:p>
    <w:p w14:paraId="55AE8FFD" w14:textId="5A65246F" w:rsidR="00585C5C" w:rsidRDefault="00585C5C" w:rsidP="00585C5C">
      <w:pPr>
        <w:pStyle w:val="Heading21"/>
      </w:pPr>
      <w:r>
        <w:t>Head2</w:t>
      </w:r>
    </w:p>
    <w:p w14:paraId="7533A2BE" w14:textId="1FB99CBA" w:rsidR="00585C5C" w:rsidRPr="00585C5C" w:rsidRDefault="00585C5C" w:rsidP="00585C5C">
      <w:pPr>
        <w:pStyle w:val="Normal1"/>
      </w:pPr>
      <w:proofErr w:type="spellStart"/>
      <w:r>
        <w:t>txtgkhfgkhdgkdyeryjdj</w:t>
      </w:r>
      <w:proofErr w:type="spellEnd"/>
    </w:p>
    <w:sectPr w:rsidR="00585C5C" w:rsidRPr="00585C5C" w:rsidSect="00A3568C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Std">
    <w:panose1 w:val="02070409020205020404"/>
    <w:charset w:val="00"/>
    <w:family w:val="modern"/>
    <w:notTrueType/>
    <w:pitch w:val="fixed"/>
    <w:sig w:usb0="800000AF" w:usb1="500078FB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attachedTemplate r:id="rId1"/>
  <w:linkStyles/>
  <w:defaultTabStop w:val="720"/>
  <w:autoHyphenation/>
  <w:doNotHyphenateCaps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5C"/>
    <w:rsid w:val="00585C5C"/>
    <w:rsid w:val="00A3568C"/>
    <w:rsid w:val="00E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F715A"/>
  <w15:chartTrackingRefBased/>
  <w15:docId w15:val="{B052DF3A-A40A-448D-8904-E8245976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8C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p1a"/>
    <w:link w:val="Heading1Char"/>
    <w:unhideWhenUsed/>
    <w:qFormat/>
    <w:rsid w:val="00A3568C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semiHidden/>
    <w:unhideWhenUsed/>
    <w:qFormat/>
    <w:rsid w:val="00A3568C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3568C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A3568C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A356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568C"/>
  </w:style>
  <w:style w:type="paragraph" w:styleId="Title">
    <w:name w:val="Title"/>
    <w:basedOn w:val="Normal"/>
    <w:next w:val="Normal"/>
    <w:link w:val="TitleChar"/>
    <w:uiPriority w:val="10"/>
    <w:qFormat/>
    <w:rsid w:val="00585C5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1">
    <w:name w:val="Title1"/>
    <w:basedOn w:val="Title"/>
    <w:qFormat/>
    <w:rsid w:val="00585C5C"/>
    <w:pPr>
      <w:spacing w:before="240" w:after="240"/>
      <w:jc w:val="center"/>
    </w:pPr>
    <w:rPr>
      <w:rFonts w:ascii="Courier Std" w:hAnsi="Courier Std"/>
      <w:b/>
    </w:rPr>
  </w:style>
  <w:style w:type="paragraph" w:customStyle="1" w:styleId="Heading11">
    <w:name w:val="Heading 11"/>
    <w:basedOn w:val="Normal"/>
    <w:qFormat/>
    <w:rsid w:val="00585C5C"/>
    <w:rPr>
      <w:rFonts w:ascii="Courier Std" w:hAnsi="Courier Std"/>
      <w:b/>
      <w:sz w:val="28"/>
    </w:rPr>
  </w:style>
  <w:style w:type="paragraph" w:customStyle="1" w:styleId="Heading21">
    <w:name w:val="Heading 21"/>
    <w:basedOn w:val="Normal"/>
    <w:qFormat/>
    <w:rsid w:val="00585C5C"/>
    <w:rPr>
      <w:rFonts w:ascii="Courier Std" w:hAnsi="Courier Std"/>
      <w:b/>
      <w:sz w:val="24"/>
    </w:rPr>
  </w:style>
  <w:style w:type="paragraph" w:customStyle="1" w:styleId="Normal1">
    <w:name w:val="Normal1"/>
    <w:basedOn w:val="Normal"/>
    <w:qFormat/>
    <w:rsid w:val="00585C5C"/>
    <w:rPr>
      <w:rFonts w:ascii="Courier Std" w:hAnsi="Courier Std"/>
      <w:sz w:val="24"/>
    </w:rPr>
  </w:style>
  <w:style w:type="character" w:customStyle="1" w:styleId="Heading1Char">
    <w:name w:val="Heading 1 Char"/>
    <w:basedOn w:val="DefaultParagraphFont"/>
    <w:link w:val="Heading10"/>
    <w:rsid w:val="00A3568C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semiHidden/>
    <w:rsid w:val="00A3568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3568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356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A3568C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A3568C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A3568C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A3568C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A3568C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A3568C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A3568C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A3568C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A3568C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A3568C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A3568C"/>
  </w:style>
  <w:style w:type="character" w:customStyle="1" w:styleId="FooterChar">
    <w:name w:val="Footer Char"/>
    <w:basedOn w:val="DefaultParagraphFont"/>
    <w:link w:val="Footer"/>
    <w:rsid w:val="00A356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A3568C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A3568C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A3568C"/>
    <w:rPr>
      <w:b/>
    </w:rPr>
  </w:style>
  <w:style w:type="character" w:customStyle="1" w:styleId="heading40">
    <w:name w:val="heading4"/>
    <w:basedOn w:val="DefaultParagraphFont"/>
    <w:rsid w:val="00A3568C"/>
    <w:rPr>
      <w:i/>
    </w:rPr>
  </w:style>
  <w:style w:type="numbering" w:customStyle="1" w:styleId="headings">
    <w:name w:val="headings"/>
    <w:basedOn w:val="arabnumitem"/>
    <w:rsid w:val="00A3568C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A3568C"/>
    <w:rPr>
      <w:color w:val="auto"/>
      <w:u w:val="none"/>
    </w:rPr>
  </w:style>
  <w:style w:type="paragraph" w:customStyle="1" w:styleId="image">
    <w:name w:val="image"/>
    <w:basedOn w:val="Normal"/>
    <w:next w:val="Normal"/>
    <w:rsid w:val="00A3568C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A3568C"/>
    <w:pPr>
      <w:numPr>
        <w:numId w:val="1"/>
      </w:numPr>
    </w:pPr>
  </w:style>
  <w:style w:type="numbering" w:customStyle="1" w:styleId="itemization2">
    <w:name w:val="itemization2"/>
    <w:basedOn w:val="NoList"/>
    <w:rsid w:val="00A3568C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A3568C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A3568C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568C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al"/>
    <w:rsid w:val="00A3568C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A3568C"/>
    <w:pPr>
      <w:ind w:firstLine="0"/>
    </w:pPr>
  </w:style>
  <w:style w:type="paragraph" w:customStyle="1" w:styleId="programcode">
    <w:name w:val="programcode"/>
    <w:basedOn w:val="Normal"/>
    <w:rsid w:val="00A3568C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A3568C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A3568C"/>
    <w:pPr>
      <w:numPr>
        <w:numId w:val="5"/>
      </w:numPr>
    </w:pPr>
  </w:style>
  <w:style w:type="paragraph" w:customStyle="1" w:styleId="runninghead-left">
    <w:name w:val="running head - left"/>
    <w:basedOn w:val="Normal"/>
    <w:rsid w:val="00A3568C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A3568C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A3568C"/>
    <w:rPr>
      <w:sz w:val="18"/>
    </w:rPr>
  </w:style>
  <w:style w:type="paragraph" w:customStyle="1" w:styleId="papertitle">
    <w:name w:val="papertitle"/>
    <w:basedOn w:val="Normal"/>
    <w:next w:val="author"/>
    <w:rsid w:val="00A3568C"/>
    <w:pPr>
      <w:keepNext/>
      <w:keepLines/>
      <w:suppressAutoHyphens/>
      <w:spacing w:after="480" w:line="360" w:lineRule="atLeast"/>
      <w:ind w:firstLine="0"/>
      <w:jc w:val="left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A3568C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A3568C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A3568C"/>
    <w:rPr>
      <w:rFonts w:ascii="Courier" w:hAnsi="Courier"/>
      <w:noProof/>
    </w:rPr>
  </w:style>
  <w:style w:type="character" w:customStyle="1" w:styleId="ORCID">
    <w:name w:val="ORCID"/>
    <w:basedOn w:val="DefaultParagraphFont"/>
    <w:rsid w:val="00A3568C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A3568C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A3568C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A3568C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A356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3568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iitsrc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iitsrc.dotm</Template>
  <TotalTime>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2022-10-26T10:08:00Z</dcterms:created>
  <dcterms:modified xsi:type="dcterms:W3CDTF">2022-10-26T10:22:00Z</dcterms:modified>
</cp:coreProperties>
</file>